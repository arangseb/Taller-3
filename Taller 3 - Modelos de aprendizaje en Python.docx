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7AC8F" w14:textId="52FF7E8F" w:rsidR="0042022F" w:rsidRDefault="00D13C39">
      <w:pPr>
        <w:rPr>
          <w:lang w:val="es-ES"/>
        </w:rPr>
      </w:pPr>
      <w:r>
        <w:rPr>
          <w:lang w:val="es-ES"/>
        </w:rPr>
        <w:t>Sebastián Arango Crispín</w:t>
      </w:r>
      <w:r w:rsidR="00295B30">
        <w:rPr>
          <w:lang w:val="es-ES"/>
        </w:rPr>
        <w:t xml:space="preserve"> - 201921816</w:t>
      </w:r>
    </w:p>
    <w:p w14:paraId="1E713792" w14:textId="595F8AE7" w:rsidR="00D13C39" w:rsidRDefault="00D13C39">
      <w:pPr>
        <w:rPr>
          <w:lang w:val="es-ES"/>
        </w:rPr>
      </w:pPr>
      <w:r>
        <w:rPr>
          <w:lang w:val="es-ES"/>
        </w:rPr>
        <w:t>Tomás Liévano Casas</w:t>
      </w:r>
      <w:r w:rsidR="00295B30">
        <w:rPr>
          <w:lang w:val="es-ES"/>
        </w:rPr>
        <w:t xml:space="preserve"> - 20192</w:t>
      </w:r>
      <w:r w:rsidR="00D86D84">
        <w:rPr>
          <w:lang w:val="es-ES"/>
        </w:rPr>
        <w:t>0980</w:t>
      </w:r>
    </w:p>
    <w:p w14:paraId="6A33DB83" w14:textId="570AFE58" w:rsidR="00D13C39" w:rsidRDefault="00D13C39" w:rsidP="00D13C39">
      <w:pPr>
        <w:pStyle w:val="Ttulo"/>
        <w:rPr>
          <w:lang w:val="es-ES"/>
        </w:rPr>
      </w:pPr>
      <w:r>
        <w:rPr>
          <w:lang w:val="es-ES"/>
        </w:rPr>
        <w:t>Taller 3 – Modelos de aprendizaje en Python</w:t>
      </w:r>
    </w:p>
    <w:p w14:paraId="4999F8CD" w14:textId="533CCAB2" w:rsidR="00D13C39" w:rsidRDefault="00D13C39" w:rsidP="00D13C39">
      <w:pPr>
        <w:rPr>
          <w:lang w:val="es-ES"/>
        </w:rPr>
      </w:pPr>
      <w:r>
        <w:rPr>
          <w:lang w:val="es-ES"/>
        </w:rPr>
        <w:t>Analítica Computacional para la toma de decisiones</w:t>
      </w:r>
    </w:p>
    <w:p w14:paraId="493F22E5" w14:textId="5A5CBE16" w:rsidR="00D13C39" w:rsidRDefault="00295B30" w:rsidP="00295B3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Exploración y regresión en Python</w:t>
      </w:r>
    </w:p>
    <w:p w14:paraId="4D718034" w14:textId="08792E2C" w:rsidR="00695192" w:rsidRPr="00D26628" w:rsidRDefault="00D26628" w:rsidP="00D266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A) Tomás: </w:t>
      </w:r>
      <w:r w:rsidR="00E70452" w:rsidRPr="00D26628">
        <w:rPr>
          <w:lang w:val="es-ES"/>
        </w:rPr>
        <w:t xml:space="preserve"> </w:t>
      </w:r>
    </w:p>
    <w:p w14:paraId="3387072C" w14:textId="77777777" w:rsidR="00D86D84" w:rsidRPr="00295B30" w:rsidRDefault="00D86D84" w:rsidP="00295B30">
      <w:pPr>
        <w:rPr>
          <w:lang w:val="es-ES"/>
        </w:rPr>
      </w:pPr>
    </w:p>
    <w:sectPr w:rsidR="00D86D84" w:rsidRPr="00295B30" w:rsidSect="00CA2E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E19A0"/>
    <w:multiLevelType w:val="hybridMultilevel"/>
    <w:tmpl w:val="894A6C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12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39"/>
    <w:rsid w:val="00295B30"/>
    <w:rsid w:val="00371583"/>
    <w:rsid w:val="0042022F"/>
    <w:rsid w:val="004C5ECD"/>
    <w:rsid w:val="00695192"/>
    <w:rsid w:val="006B789D"/>
    <w:rsid w:val="00843C22"/>
    <w:rsid w:val="008B6625"/>
    <w:rsid w:val="008B791A"/>
    <w:rsid w:val="00CA2E2B"/>
    <w:rsid w:val="00D13C39"/>
    <w:rsid w:val="00D26628"/>
    <w:rsid w:val="00D50932"/>
    <w:rsid w:val="00D86D84"/>
    <w:rsid w:val="00DF7D3F"/>
    <w:rsid w:val="00E50DCD"/>
    <w:rsid w:val="00E7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913D"/>
  <w15:chartTrackingRefBased/>
  <w15:docId w15:val="{3277D028-EDA3-4BEE-9110-28136C5F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E2B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A2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2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E2B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2E2B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E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E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E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E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E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E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2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E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E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E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E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\OneDrive\Documents\Plantillas%20personalizadas%20de%20Office\Formato%20Taller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Talleres</Template>
  <TotalTime>25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Arango Crispín</dc:creator>
  <cp:keywords/>
  <dc:description/>
  <cp:lastModifiedBy>Tomas Lievano Casas</cp:lastModifiedBy>
  <cp:revision>9</cp:revision>
  <dcterms:created xsi:type="dcterms:W3CDTF">2024-08-22T16:34:00Z</dcterms:created>
  <dcterms:modified xsi:type="dcterms:W3CDTF">2024-08-27T16:45:00Z</dcterms:modified>
</cp:coreProperties>
</file>